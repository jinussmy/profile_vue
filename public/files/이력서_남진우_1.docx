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61195598" w14:textId="7777777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000000" w14:paraId="72E637D6" w14:textId="77777777">
              <w:trPr>
                <w:tblCellSpacing w:w="0" w:type="dxa"/>
                <w:jc w:val="center"/>
              </w:trPr>
              <w:tc>
                <w:tcPr>
                  <w:tcW w:w="9030" w:type="dxa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000000" w14:paraId="3544080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05"/>
                          <w:gridCol w:w="1995"/>
                        </w:tblGrid>
                        <w:tr w:rsidR="00000000" w14:paraId="7C29C1AD" w14:textId="77777777">
                          <w:trPr>
                            <w:trHeight w:val="66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2FC9B2F" w14:textId="77777777" w:rsidR="00000000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995" w:type="dxa"/>
                              <w:vAlign w:val="center"/>
                              <w:hideMark/>
                            </w:tcPr>
                            <w:p w14:paraId="4FDA1378" w14:textId="77777777" w:rsidR="00000000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인쇄하기</w:t>
                              </w:r>
                            </w:p>
                          </w:tc>
                        </w:tr>
                      </w:tbl>
                      <w:p w14:paraId="68F7F6F1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488F8FF6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BC96760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4692B226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365829E6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C93739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6F4C2C20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0780283C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845C414" w14:textId="77777777" w:rsidR="00000000" w:rsidRDefault="00000000">
                              <w:pPr>
                                <w:wordWrap w:val="0"/>
                                <w:jc w:val="center"/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30"/>
                                  <w:sz w:val="45"/>
                                  <w:szCs w:val="45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30"/>
                                  <w:sz w:val="45"/>
                                  <w:szCs w:val="45"/>
                                </w:rPr>
                                <w:t>JAVA 풀스택 개발자</w:t>
                              </w:r>
                            </w:p>
                          </w:tc>
                        </w:tr>
                      </w:tbl>
                      <w:p w14:paraId="5A9427AA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4114FE87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0C2827F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D756A51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5"/>
                          <w:gridCol w:w="1178"/>
                          <w:gridCol w:w="2256"/>
                          <w:gridCol w:w="1178"/>
                          <w:gridCol w:w="2257"/>
                        </w:tblGrid>
                        <w:tr w:rsidR="00000000" w14:paraId="683C650E" w14:textId="77777777">
                          <w:trPr>
                            <w:trHeight w:val="570"/>
                            <w:jc w:val="center"/>
                          </w:trPr>
                          <w:tc>
                            <w:tcPr>
                              <w:tcW w:w="800" w:type="pct"/>
                              <w:vMerge w:val="restar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vAlign w:val="center"/>
                              <w:hideMark/>
                            </w:tcPr>
                            <w:p w14:paraId="7C7C9298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1E5FD60B" wp14:editId="5DA329D4">
                                    <wp:extent cx="1333500" cy="1733550"/>
                                    <wp:effectExtent l="0" t="0" r="0" b="0"/>
                                    <wp:docPr id="2" name="그림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0" cy="1733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5210C402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ame"/>
                                  <w:rFonts w:hint="default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남진우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sex"/>
                                  <w:rFonts w:hint="default"/>
                                  <w:color w:val="888888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남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year"/>
                                  <w:rFonts w:hint="default"/>
                                  <w:color w:val="888888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1979년 </w:t>
                              </w:r>
                              <w:r>
                                <w:rPr>
                                  <w:rStyle w:val="age"/>
                                  <w:rFonts w:hint="default"/>
                                  <w:color w:val="888888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(만 46세)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3D8E8020" w14:textId="77777777">
                          <w:trPr>
                            <w:trHeight w:val="570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vAlign w:val="center"/>
                              <w:hideMark/>
                            </w:tcPr>
                            <w:p w14:paraId="6FFDAC3D" w14:textId="77777777" w:rsidR="00000000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71C59E69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휴대폰</w:t>
                              </w:r>
                            </w:p>
                          </w:tc>
                          <w:tc>
                            <w:tcPr>
                              <w:tcW w:w="13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455B24E5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010-4651-0134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54A33DAE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Email</w:t>
                              </w:r>
                            </w:p>
                          </w:tc>
                          <w:tc>
                            <w:tcPr>
                              <w:tcW w:w="13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158229E9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jinussmy@naver.com</w:t>
                              </w:r>
                            </w:p>
                          </w:tc>
                        </w:tr>
                        <w:tr w:rsidR="00000000" w14:paraId="0AAD2D40" w14:textId="77777777">
                          <w:trPr>
                            <w:trHeight w:val="570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vAlign w:val="center"/>
                              <w:hideMark/>
                            </w:tcPr>
                            <w:p w14:paraId="1ED6131C" w14:textId="77777777" w:rsidR="00000000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15A7D797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주소</w:t>
                              </w:r>
                            </w:p>
                          </w:tc>
                          <w:tc>
                            <w:tcPr>
                              <w:tcW w:w="1350" w:type="pct"/>
                              <w:gridSpan w:val="3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63067B18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서울 구로구 신도림동</w:t>
                              </w:r>
                            </w:p>
                          </w:tc>
                        </w:tr>
                      </w:tbl>
                      <w:p w14:paraId="30ADA873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2D247B07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1240019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6B907B01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6"/>
                          <w:gridCol w:w="2246"/>
                          <w:gridCol w:w="2246"/>
                          <w:gridCol w:w="2246"/>
                        </w:tblGrid>
                        <w:tr w:rsidR="00000000" w14:paraId="4A1C621E" w14:textId="77777777">
                          <w:trPr>
                            <w:trHeight w:val="750"/>
                            <w:jc w:val="center"/>
                          </w:trPr>
                          <w:tc>
                            <w:tcPr>
                              <w:tcW w:w="12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1"/>
                              </w:tblGrid>
                              <w:tr w:rsidR="00000000" w14:paraId="45EF9775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0CBCFCC" w14:textId="77777777" w:rsidR="00000000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00000" w14:paraId="09246D54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3922EE3" w14:textId="77777777" w:rsidR="00000000" w:rsidRDefault="00000000">
                                    <w:pPr>
                                      <w:jc w:val="center"/>
                                      <w:divId w:val="1368675657"/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>학력</w:t>
                                    </w:r>
                                  </w:p>
                                  <w:p w14:paraId="6A1D6399" w14:textId="77777777" w:rsidR="00000000" w:rsidRDefault="00000000">
                                    <w:pPr>
                                      <w:wordWrap w:val="0"/>
                                      <w:jc w:val="center"/>
                                      <w:divId w:val="2052420061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홍익대학교 </w:t>
                                    </w:r>
                                  </w:p>
                                  <w:p w14:paraId="0482DA13" w14:textId="77777777" w:rsidR="00000000" w:rsidRDefault="00000000">
                                    <w:pPr>
                                      <w:jc w:val="center"/>
                                      <w:divId w:val="1707678415"/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  <w:t>대학교(4년)</w:t>
                                    </w:r>
                                  </w:p>
                                  <w:p w14:paraId="2AF4B730" w14:textId="77777777" w:rsidR="00000000" w:rsidRDefault="00000000">
                                    <w:pPr>
                                      <w:jc w:val="center"/>
                                      <w:divId w:val="1956213245"/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  <w:t>졸업</w:t>
                                    </w:r>
                                  </w:p>
                                </w:tc>
                              </w:tr>
                              <w:tr w:rsidR="00000000" w14:paraId="1B05A808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582EE88" w14:textId="77777777" w:rsidR="00000000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430BFF77" w14:textId="77777777" w:rsidR="00000000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1"/>
                              </w:tblGrid>
                              <w:tr w:rsidR="00000000" w14:paraId="450560E4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5459CA" w14:textId="77777777" w:rsidR="00000000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00000" w14:paraId="33B765CE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A62E1BE" w14:textId="77777777" w:rsidR="00000000" w:rsidRDefault="00000000">
                                    <w:pPr>
                                      <w:jc w:val="center"/>
                                      <w:divId w:val="141891697"/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>경력</w:t>
                                    </w:r>
                                  </w:p>
                                  <w:p w14:paraId="3E7B2AD6" w14:textId="77777777" w:rsidR="00000000" w:rsidRDefault="00000000">
                                    <w:pPr>
                                      <w:wordWrap w:val="0"/>
                                      <w:jc w:val="center"/>
                                      <w:divId w:val="942230719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(주)모바일팩토리</w:t>
                                    </w:r>
                                  </w:p>
                                  <w:p w14:paraId="1627347A" w14:textId="77777777" w:rsidR="00000000" w:rsidRDefault="00000000">
                                    <w:pPr>
                                      <w:jc w:val="center"/>
                                      <w:divId w:val="1704558028"/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  <w:t>재직 중</w:t>
                                    </w:r>
                                  </w:p>
                                  <w:p w14:paraId="7914F2E6" w14:textId="77777777" w:rsidR="00000000" w:rsidRDefault="00000000">
                                    <w:pPr>
                                      <w:jc w:val="center"/>
                                      <w:divId w:val="505824877"/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  <w:t>총 17년</w:t>
                                    </w:r>
                                  </w:p>
                                </w:tc>
                              </w:tr>
                              <w:tr w:rsidR="00000000" w14:paraId="5097BE29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DC95A3E" w14:textId="77777777" w:rsidR="00000000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867093A" w14:textId="77777777" w:rsidR="00000000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1"/>
                              </w:tblGrid>
                              <w:tr w:rsidR="00000000" w14:paraId="69FAE1EC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3D9EA35" w14:textId="77777777" w:rsidR="00000000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00000" w14:paraId="72894A52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8B9FF70" w14:textId="77777777" w:rsidR="00000000" w:rsidRDefault="00000000">
                                    <w:pPr>
                                      <w:jc w:val="center"/>
                                      <w:divId w:val="1997952221"/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>인턴·대외활동 / 해외경험</w:t>
                                    </w:r>
                                  </w:p>
                                </w:tc>
                              </w:tr>
                              <w:tr w:rsidR="00000000" w14:paraId="30444806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7F51571" w14:textId="77777777" w:rsidR="00000000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468BDBF5" w14:textId="77777777" w:rsidR="00000000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1"/>
                              </w:tblGrid>
                              <w:tr w:rsidR="00000000" w14:paraId="5E6BD167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E820E4E" w14:textId="77777777" w:rsidR="00000000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00000" w14:paraId="52DF4B5F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94D3B0D" w14:textId="77777777" w:rsidR="00000000" w:rsidRDefault="00000000">
                                    <w:pPr>
                                      <w:jc w:val="center"/>
                                      <w:divId w:val="975331600"/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>자격증 / 어학</w:t>
                                    </w:r>
                                  </w:p>
                                </w:tc>
                              </w:tr>
                              <w:tr w:rsidR="00000000" w14:paraId="5A8CE7DD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5B59B2" w14:textId="77777777" w:rsidR="00000000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AA80032" w14:textId="77777777" w:rsidR="00000000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DECFE94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3F8D06FE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EF39E6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20522155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84"/>
                        </w:tblGrid>
                        <w:tr w:rsidR="00000000" w14:paraId="047523C4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225" w:type="dxa"/>
                                <w:left w:w="450" w:type="dxa"/>
                                <w:bottom w:w="225" w:type="dxa"/>
                                <w:right w:w="4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84"/>
                              </w:tblGrid>
                              <w:tr w:rsidR="00000000" w14:paraId="5C8EC532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9D5724E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JAVA, Javascript, HTML5, JSP, MSSQL, 전자정부표준프레임워크, Android, MariaDB, MySQL, Spring, OracleDB, Spring Boot, Spring Framework, RestAPI, Microsoft SQL Server, 팀워크, Git, Vue.js, Next.js, TypeScript </w:t>
                                    </w:r>
                                  </w:p>
                                </w:tc>
                              </w:tr>
                            </w:tbl>
                            <w:p w14:paraId="6C2FE51B" w14:textId="77777777" w:rsidR="00000000" w:rsidRDefault="00000000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CE9B97F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76B2041B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D7E05D1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26547034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7DE2FF4C" w14:textId="77777777">
                          <w:trPr>
                            <w:jc w:val="center"/>
                          </w:trPr>
                          <w:tc>
                            <w:tcPr>
                              <w:tcW w:w="15" w:type="dxa"/>
                              <w:noWrap/>
                              <w:vAlign w:val="center"/>
                              <w:hideMark/>
                            </w:tcPr>
                            <w:p w14:paraId="1061400D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  <w:t>학력</w:t>
                              </w:r>
                            </w:p>
                          </w:tc>
                        </w:tr>
                      </w:tbl>
                      <w:p w14:paraId="0868F8E1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005C6666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E20835D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73D101D6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0"/>
                          <w:gridCol w:w="7484"/>
                        </w:tblGrid>
                        <w:tr w:rsidR="00000000" w14:paraId="073B573E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34406415" w14:textId="77777777" w:rsidR="00000000" w:rsidRDefault="00000000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1998. 03 ~ 2011. 02</w:t>
                              </w:r>
                            </w:p>
                            <w:p w14:paraId="254C4CBA" w14:textId="77777777" w:rsidR="00000000" w:rsidRDefault="00000000">
                              <w:pPr>
                                <w:divId w:val="1561945324"/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졸업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522873EF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B283FE7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</w:rPr>
                                      <w:t xml:space="preserve">홍익대학교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line"/>
                                        <w:rFonts w:hint="default"/>
                                        <w:color w:val="666666"/>
                                        <w:sz w:val="18"/>
                                        <w:szCs w:val="18"/>
                                        <w:bdr w:val="none" w:sz="0" w:space="0" w:color="auto" w:frame="1"/>
                                      </w:rPr>
                                      <w:t xml:space="preserve">컴퓨터 소프트웨어 </w:t>
                                    </w:r>
                                  </w:p>
                                </w:tc>
                              </w:tr>
                            </w:tbl>
                            <w:p w14:paraId="74F46AC4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20343F90" w14:textId="77777777">
                                <w:trPr>
                                  <w:trHeight w:val="75"/>
                                  <w:hidden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FB0E453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vanish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773103" w14:textId="77777777" w:rsidR="00000000" w:rsidRDefault="00000000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14869C67" w14:textId="77777777">
                                <w:trPr>
                                  <w:hidden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A9FEE51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vanish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B2AE261" w14:textId="77777777" w:rsidR="00000000" w:rsidRDefault="0000000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7F41EA4C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0A8E9B40" w14:textId="77777777" w:rsidR="00000000" w:rsidRDefault="00000000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1998</w:t>
                              </w:r>
                            </w:p>
                            <w:p w14:paraId="1BE6A2CB" w14:textId="77777777" w:rsidR="00000000" w:rsidRDefault="00000000">
                              <w:pPr>
                                <w:divId w:val="389771003"/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lastRenderedPageBreak/>
                                <w:t>졸업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706F9EAE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A001697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</w:rPr>
                                      <w:lastRenderedPageBreak/>
                                      <w:t>청석고등학교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052774EC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560E3188" w14:textId="77777777">
                                <w:trPr>
                                  <w:trHeight w:val="75"/>
                                  <w:hidden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5BD3103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vanish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98F0864" w14:textId="77777777" w:rsidR="00000000" w:rsidRDefault="0000000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EC65D1F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070FF1BE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AEF3D50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09B9CB09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667"/>
                        </w:tblGrid>
                        <w:tr w:rsidR="00000000" w14:paraId="07FB2A8D" w14:textId="77777777">
                          <w:trPr>
                            <w:jc w:val="center"/>
                          </w:trPr>
                          <w:tc>
                            <w:tcPr>
                              <w:tcW w:w="15" w:type="dxa"/>
                              <w:noWrap/>
                              <w:vAlign w:val="center"/>
                              <w:hideMark/>
                            </w:tcPr>
                            <w:p w14:paraId="37AED6E9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  <w:t>경력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49777CCA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tal"/>
                                  <w:rFonts w:hint="default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총 17년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499C1C8B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6625C9E3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FFD89E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2BEF4E9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0"/>
                          <w:gridCol w:w="7484"/>
                        </w:tblGrid>
                        <w:tr w:rsidR="00000000" w14:paraId="177350C8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02C67A9F" w14:textId="77777777" w:rsidR="00000000" w:rsidRDefault="00000000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2025. 08 ~ 재직중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89"/>
                                <w:gridCol w:w="36"/>
                                <w:gridCol w:w="5519"/>
                              </w:tblGrid>
                              <w:tr w:rsidR="00000000" w14:paraId="6D578F86" w14:textId="77777777">
                                <w:tc>
                                  <w:tcPr>
                                    <w:tcW w:w="15" w:type="dxa"/>
                                    <w:noWrap/>
                                    <w:vAlign w:val="center"/>
                                    <w:hideMark/>
                                  </w:tcPr>
                                  <w:p w14:paraId="135ACF6D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(주)모바일팩토리</w:t>
                                    </w:r>
                                  </w:p>
                                </w:tc>
                                <w:tc>
                                  <w:tcPr>
                                    <w:tcW w:w="15" w:type="dxa"/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1DD43BC7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72060E17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개발팀 차장 </w:t>
                                    </w:r>
                                  </w:p>
                                </w:tc>
                              </w:tr>
                            </w:tbl>
                            <w:p w14:paraId="5329FB98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502BA11F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CA5D010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34D0FBA7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87"/>
                              </w:tblGrid>
                              <w:tr w:rsidR="00000000" w14:paraId="1BC933F2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05303E4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# 미래엔 엠티처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출판사 사이트 개발 및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mariaDB, springboot, gradle, git, thymeleaf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PL 백엔드,프런트엔드 개발 유지보수 수행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엠티처 사이트 포인트 시스템 신규 개발 및 유지보수 </w:t>
                                    </w:r>
                                  </w:p>
                                </w:tc>
                              </w:tr>
                            </w:tbl>
                            <w:p w14:paraId="10DA96E5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7D3EDFA2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CDB89B6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701645DB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000000" w14:paraId="57995C47" w14:textId="77777777">
                                <w:tc>
                                  <w:tcPr>
                                    <w:tcW w:w="1095" w:type="dxa"/>
                                    <w:vAlign w:val="center"/>
                                    <w:hideMark/>
                                  </w:tcPr>
                                  <w:p w14:paraId="2182D414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30EBDF0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웹개발자</w:t>
                                    </w:r>
                                  </w:p>
                                </w:tc>
                              </w:tr>
                            </w:tbl>
                            <w:p w14:paraId="3176038F" w14:textId="77777777" w:rsidR="00000000" w:rsidRDefault="00000000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5753FEBE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3DEEB53D" w14:textId="77777777" w:rsidR="00000000" w:rsidRDefault="00000000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2025. 03 ~ 2025. 07</w:t>
                              </w:r>
                            </w:p>
                            <w:p w14:paraId="09ABC1ED" w14:textId="77777777" w:rsidR="00000000" w:rsidRDefault="00000000">
                              <w:pPr>
                                <w:divId w:val="1920944504"/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5개월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"/>
                                <w:gridCol w:w="36"/>
                                <w:gridCol w:w="6188"/>
                              </w:tblGrid>
                              <w:tr w:rsidR="00000000" w14:paraId="01E50D18" w14:textId="77777777">
                                <w:tc>
                                  <w:tcPr>
                                    <w:tcW w:w="15" w:type="dxa"/>
                                    <w:noWrap/>
                                    <w:vAlign w:val="center"/>
                                    <w:hideMark/>
                                  </w:tcPr>
                                  <w:p w14:paraId="1D3B4FA1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파인웨더</w:t>
                                    </w:r>
                                  </w:p>
                                </w:tc>
                                <w:tc>
                                  <w:tcPr>
                                    <w:tcW w:w="15" w:type="dxa"/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076AA59D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21602E83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솔루션 개발팀 부장 팀장</w:t>
                                    </w:r>
                                  </w:p>
                                </w:tc>
                              </w:tr>
                            </w:tbl>
                            <w:p w14:paraId="4B33F95B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145B476A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3F1F546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0CCF5DD7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2FB85F54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A4FBAA7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# 에스트래픽 관측시스템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센서 관측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springboot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백엔드, 프론트엔드 개발 및 분석 설계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관측 센서들의 데이터를 데이터 로거에서 소켓으로 전달 받아 센서 모니터링 및 WEB 개발</w:t>
                                    </w:r>
                                  </w:p>
                                </w:tc>
                              </w:tr>
                            </w:tbl>
                            <w:p w14:paraId="4F2DD801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0B12D43C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CC48AF0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C64BA5E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000000" w14:paraId="32C08393" w14:textId="77777777">
                                <w:tc>
                                  <w:tcPr>
                                    <w:tcW w:w="1095" w:type="dxa"/>
                                    <w:vAlign w:val="center"/>
                                    <w:hideMark/>
                                  </w:tcPr>
                                  <w:p w14:paraId="6F4E874E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2A9AF8D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SI개발</w:t>
                                    </w:r>
                                  </w:p>
                                </w:tc>
                              </w:tr>
                            </w:tbl>
                            <w:p w14:paraId="1E845F98" w14:textId="77777777" w:rsidR="00000000" w:rsidRDefault="00000000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24C7261D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4C60A586" w14:textId="77777777" w:rsidR="00000000" w:rsidRDefault="00000000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2023. 12 ~ 2025. 02</w:t>
                              </w:r>
                            </w:p>
                            <w:p w14:paraId="32BAF21A" w14:textId="77777777" w:rsidR="00000000" w:rsidRDefault="00000000">
                              <w:pPr>
                                <w:divId w:val="598413332"/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1년 3개월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"/>
                                <w:gridCol w:w="36"/>
                                <w:gridCol w:w="6188"/>
                              </w:tblGrid>
                              <w:tr w:rsidR="00000000" w14:paraId="51C3F0CA" w14:textId="77777777">
                                <w:tc>
                                  <w:tcPr>
                                    <w:tcW w:w="15" w:type="dxa"/>
                                    <w:noWrap/>
                                    <w:vAlign w:val="center"/>
                                    <w:hideMark/>
                                  </w:tcPr>
                                  <w:p w14:paraId="48E6A2EA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엔비웨어</w:t>
                                    </w:r>
                                  </w:p>
                                </w:tc>
                                <w:tc>
                                  <w:tcPr>
                                    <w:tcW w:w="15" w:type="dxa"/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5304D22F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7B00337B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개발팀 프리랜서 </w:t>
                                    </w:r>
                                  </w:p>
                                </w:tc>
                              </w:tr>
                            </w:tbl>
                            <w:p w14:paraId="64F96001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63347D22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DE4F269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FB17D21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1990B3E5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71A5DE4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# KT GateWay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신규 삼성TV 앱을 위한 KT GateWay 프록시 서버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springboot, gradle, Apach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PL 백엔드 개발 수행, 운영관리 지원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NAGRA 해외방송서버 API 와 KT AMOC 연동 API 개발, KT상품 및 EPG 데이터 처리(xml), 리눅스 서버 설정, 아파치 양방향 프록시 설정 및 트래픽 처리, 이중화 테스트, mysql 파티셔닝, 트래픽 지연을 막기 위한 비동기 처리, 운영 관리 일부를 제외한 모든 개발 수행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신한홈뱅크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lastRenderedPageBreak/>
                                      <w:t xml:space="preserve">- 신한은행 홈뱅크 앱을 위한 API, 운영 관리, 배치, 통계 개발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oralce, springboot, maven, vue3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PL 백엔드, 프런트엔드 개발 수행 , 운영 관리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기 시스템 분석 및 테이블 설계, API 개발, 운영 관리 화면, 배치, 통계 시스템 구축 모두 기여, 프로젝트 마무리 시점에 많은 추가 요구사항 모두 처리</w:t>
                                    </w:r>
                                  </w:p>
                                </w:tc>
                              </w:tr>
                            </w:tbl>
                            <w:p w14:paraId="5F521748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10141231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B53FCBF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D0A9D5E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000000" w14:paraId="7DBE33A0" w14:textId="77777777">
                                <w:tc>
                                  <w:tcPr>
                                    <w:tcW w:w="1095" w:type="dxa"/>
                                    <w:vAlign w:val="center"/>
                                    <w:hideMark/>
                                  </w:tcPr>
                                  <w:p w14:paraId="4B44087F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C06D8F7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서버관리, SI개발</w:t>
                                    </w:r>
                                  </w:p>
                                </w:tc>
                              </w:tr>
                            </w:tbl>
                            <w:p w14:paraId="04CF6E4D" w14:textId="77777777" w:rsidR="00000000" w:rsidRDefault="00000000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107D6D27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070DEB79" w14:textId="77777777" w:rsidR="00000000" w:rsidRDefault="00000000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2021. 11 ~ 2023. 10</w:t>
                              </w:r>
                            </w:p>
                            <w:p w14:paraId="3C0F38A1" w14:textId="77777777" w:rsidR="00000000" w:rsidRDefault="00000000">
                              <w:pPr>
                                <w:divId w:val="194579465"/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 xml:space="preserve">2년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"/>
                                <w:gridCol w:w="36"/>
                                <w:gridCol w:w="6188"/>
                              </w:tblGrid>
                              <w:tr w:rsidR="00000000" w14:paraId="6765E2FB" w14:textId="77777777">
                                <w:tc>
                                  <w:tcPr>
                                    <w:tcW w:w="15" w:type="dxa"/>
                                    <w:noWrap/>
                                    <w:vAlign w:val="center"/>
                                    <w:hideMark/>
                                  </w:tcPr>
                                  <w:p w14:paraId="2EFC50C1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에코시안</w:t>
                                    </w:r>
                                  </w:p>
                                </w:tc>
                                <w:tc>
                                  <w:tcPr>
                                    <w:tcW w:w="15" w:type="dxa"/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20B2D4E8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079E8520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IT 개발 프리랜서 </w:t>
                                    </w:r>
                                  </w:p>
                                </w:tc>
                              </w:tr>
                            </w:tbl>
                            <w:p w14:paraId="4AC1A687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624B8F34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1E5FBD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07C1AAEB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7F3B1A00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BC6A881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# 솔브레인 통합 포털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솔브레인 탄소배출 시스템 통합 포털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oralce, 전자전부프레임워크, maven, ibsheet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PL 백엔드, 프론트엔드 개발 수행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탄소 배출 시스템 구성 및 로직 분석 개발, 통계 시스템, 포탈 전반적인 시스템 구축, 팀원들과 효율적인 업무 분배로 빠른 개발 처리, 복합 인덱스 적용 안 된 쿼리들이 많아 전체적으로 인덱스 처리하여 속도 개선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KOMSA(한국해양교통안전공단) 정부 과제 프로젝트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KOMSA 등록 자동화 시스템 구축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전자전부프레임워크,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PL 백엔드, 프론트엔드 개발 수행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문서 등록 자동화 시스템 개발 및 화면 및 로직 구성 아이디어 채택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서부발전, 코오롱 , PORT-CAMP, 고도화 및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-환경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전자전부프레임워크,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PL 백엔드, 프론트엔드 개발 수행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탄소 배출 관련 여러가지 배출 공식 추론 서비스 개발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드론관측시스템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-드론 카메라를 사용하여 항만 관측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oralce, spring,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PL 백엔드, 프론트엔드 개발 수행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카메라 이미지 화면 정렬 구성 및 분석 설계 화면 구성 개발 VUE이미지 뷰어 오픈소스를 활용하여 프로젝트 진행 원활하게 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롯데환경에너지 통합 시스템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-롯데 탄소배출 시스템 통합 포털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oralce, 전자전부프레임워크,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lastRenderedPageBreak/>
                                      <w:t xml:space="preserve">- 역할 : PL 백엔드 개발 수행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탄소 배출 시스템 구성 및 로직 분석 개발, 통계 시스템</w:t>
                                    </w:r>
                                  </w:p>
                                </w:tc>
                              </w:tr>
                            </w:tbl>
                            <w:p w14:paraId="19617A99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2C44CF54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BA8F827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6D29737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000000" w14:paraId="399FC388" w14:textId="77777777">
                                <w:tc>
                                  <w:tcPr>
                                    <w:tcW w:w="1095" w:type="dxa"/>
                                    <w:vAlign w:val="center"/>
                                    <w:hideMark/>
                                  </w:tcPr>
                                  <w:p w14:paraId="380000AF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326FC08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웹개발자</w:t>
                                    </w:r>
                                  </w:p>
                                </w:tc>
                              </w:tr>
                            </w:tbl>
                            <w:p w14:paraId="411CFF5D" w14:textId="77777777" w:rsidR="00000000" w:rsidRDefault="00000000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0BB844FD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36D126E4" w14:textId="77777777" w:rsidR="00000000" w:rsidRDefault="00000000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2016. 07 ~ 2021. 10</w:t>
                              </w:r>
                            </w:p>
                            <w:p w14:paraId="10CDDBBD" w14:textId="77777777" w:rsidR="00000000" w:rsidRDefault="00000000">
                              <w:pPr>
                                <w:divId w:val="2126579654"/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5년 4개월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"/>
                                <w:gridCol w:w="36"/>
                                <w:gridCol w:w="6188"/>
                              </w:tblGrid>
                              <w:tr w:rsidR="00000000" w14:paraId="7D05E4F3" w14:textId="77777777">
                                <w:tc>
                                  <w:tcPr>
                                    <w:tcW w:w="15" w:type="dxa"/>
                                    <w:noWrap/>
                                    <w:vAlign w:val="center"/>
                                    <w:hideMark/>
                                  </w:tcPr>
                                  <w:p w14:paraId="44738C25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파인웨더</w:t>
                                    </w:r>
                                  </w:p>
                                </w:tc>
                                <w:tc>
                                  <w:tcPr>
                                    <w:tcW w:w="15" w:type="dxa"/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1FD440E8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2CCAD97A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솔루션 부장 팀장</w:t>
                                    </w:r>
                                  </w:p>
                                </w:tc>
                              </w:tr>
                            </w:tbl>
                            <w:p w14:paraId="662D30FE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71C0D5FF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EBD5DB5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0DDE918C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5D04A0BC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826FB8" w14:textId="77777777" w:rsidR="00000000" w:rsidRDefault="00000000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# 서해대교 시스템 업데이트개발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-대교 관측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spring,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백엔드, 프론트엔드 개발 및 분석 설계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대교 관측 센서들의 데이터를 데이터 로거에서 소켓으로 전달 받아 센서 모니터링 시스템 전체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태안 VTS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-도로 관측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spring,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백엔드, 프론트엔드 개발 및 분석 설계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도로 관측 센서 데이터를 데이터 로거에서 소켓으로 전달 받아 센서 모니터링 시스템 구축 전체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세평 도로 관측 시스템 WEB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-도로 관측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spring,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백엔드, 프론트엔드 개발 및 분석 설계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도로 관측 센서들의 측정 데이터를 데이터 로거에서 소켓으로 전달 받아 센서 모니터링 시스템 구축 전체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공주 한국도로공사 관측 시스템 WEB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-도로 관측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spring,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백엔드, 프론트엔드 개발 및 분석 설계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도로 관측 센서 측정 데이터를 데이터 로거에서 소켓으로 전달 받아 센서 모니터링 시스템 구축 전체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한국천문연구원 스카이 센서 설치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-레인보우로보틱스와 함께 몽골, 모로코, 미국, 이스라엘 4개국 설치 출장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설치 보조 및 패치 적용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센서 설치 및 패치 적용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# 시정관측 프로그램-파인웨더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-부산시설공단 광안대교 시정관측 프로그램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spring,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백엔드, 프론트엔드 개발 및 분석 설계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시정 관측 센서 데이터를 데이터 로거에서 소켓으로 전달 받아 센서 모니터링 시스템 구축 전체 개발</w:t>
                                    </w:r>
                                  </w:p>
                                </w:tc>
                              </w:tr>
                            </w:tbl>
                            <w:p w14:paraId="159743A9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3C254E47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70B6B6E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7E38C22C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000000" w14:paraId="38B3CE64" w14:textId="77777777">
                                <w:tc>
                                  <w:tcPr>
                                    <w:tcW w:w="1095" w:type="dxa"/>
                                    <w:vAlign w:val="center"/>
                                    <w:hideMark/>
                                  </w:tcPr>
                                  <w:p w14:paraId="627DFDA8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678F09F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웹프로그래머, Java, jsp, Servlet, SQL</w:t>
                                    </w:r>
                                  </w:p>
                                </w:tc>
                              </w:tr>
                            </w:tbl>
                            <w:p w14:paraId="6501A8DE" w14:textId="77777777" w:rsidR="00000000" w:rsidRDefault="00000000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7C02FC73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373B4672" w14:textId="77777777" w:rsidR="00000000" w:rsidRDefault="00000000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2014. 06 ~ 2016. 06</w:t>
                              </w:r>
                            </w:p>
                            <w:p w14:paraId="780A6784" w14:textId="77777777" w:rsidR="00000000" w:rsidRDefault="00000000">
                              <w:pPr>
                                <w:divId w:val="201985415"/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2년 1개월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  <w:gridCol w:w="36"/>
                                <w:gridCol w:w="5648"/>
                              </w:tblGrid>
                              <w:tr w:rsidR="00000000" w14:paraId="27494336" w14:textId="77777777">
                                <w:tc>
                                  <w:tcPr>
                                    <w:tcW w:w="15" w:type="dxa"/>
                                    <w:noWrap/>
                                    <w:vAlign w:val="center"/>
                                    <w:hideMark/>
                                  </w:tcPr>
                                  <w:p w14:paraId="42322691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지비엠아이엔씨</w:t>
                                    </w:r>
                                  </w:p>
                                </w:tc>
                                <w:tc>
                                  <w:tcPr>
                                    <w:tcW w:w="15" w:type="dxa"/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18FE6D02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73A8A184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기상솔루션개발 차장 팀장</w:t>
                                    </w:r>
                                  </w:p>
                                </w:tc>
                              </w:tr>
                            </w:tbl>
                            <w:p w14:paraId="40A424A4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51211A00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1E7FFE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7DEF4D09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0E847216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6B46B5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# 이동형 AWS 차량관측장비 -지비엠아이엔씨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-차량에 탑재한 여러 센서들 정보 수집하여 M2M 모뎀으로 데이터 전송 및 표출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spring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백엔드, 프론트엔드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개발 전체 기여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포항공항 AMOS(자동기상관측장비시스템) -포스코 [포항 5개월 상주]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-공항내 2SITE 풍향,풍속,온도,습도,강수량,시정,운고등 기상관측 시스템 구축, 프로그램 직접 개발, 개발PM, 센서데이터 수집 및 표출 프로그램 개발,포항공항 - 공군 - 항공기상청 연동 socket 프로그램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batch, socket, spring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백엔드, 프론트엔드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장비 신입 직원이 개발 센스 있는 것 같아 프로젝트 기간 내에 신입 교육시켜 개발자로 보직 변경시킴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제주국제공항 LLWAS(저층윈드시어알람시스템) -항공기상청 [제주 5개월 상주]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-공항 이착륙 저층 돌풍감지 시스템 구축 전체 PM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-11개 SITE 초음파풍향풍속계 설치, 공항내 네트워크, 윈드시어 알람 시스템 설치 PM 진행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-java,jsp 로 추가 설치장비 모니터링 추가 프로그램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mysql, spring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PM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주 업무는 총 PM이고 장비 설치 와 외산 프로그램 설치였으나 항공기상청에서 원하는 기능 파일DB 읽어서 추가 개발 해줌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153웨더 날씨 시스템 재구축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정부3.0공공데이터,기상진흥원 로우데이터를 이용한 날씨 시스템 구축과 모바일 웹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웨더톡 날씨정보 안드로이드 app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- 153웨더 음성인식 날씨검색 안드로이드 app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- 153웨더 홈페이지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- 153웨더 건설 홈페이지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CBMC 날씨 배너 서비스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마이스트로 날씨 페이지 제공 서비스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CBS 날씨 신문 지면 웹 서비스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국민일보 날씨 신문 지면 웹 제공 서비스 개발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스포츠한국 신문지면 웹 제공 서비스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php, flex, android, mysql, java, spring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백엔드, 프론트엔드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혼자 개발 진행, 거래처 피드백 즉시 처리</w:t>
                                    </w:r>
                                  </w:p>
                                </w:tc>
                              </w:tr>
                            </w:tbl>
                            <w:p w14:paraId="0A1971CA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5FB5DDF4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2F03EA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5F10D173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000000" w14:paraId="1757261D" w14:textId="77777777">
                                <w:tc>
                                  <w:tcPr>
                                    <w:tcW w:w="1095" w:type="dxa"/>
                                    <w:vAlign w:val="center"/>
                                    <w:hideMark/>
                                  </w:tcPr>
                                  <w:p w14:paraId="234013A1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C3DBBB6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기술지원, 설치, 유지보수, A·S</w:t>
                                    </w:r>
                                  </w:p>
                                </w:tc>
                              </w:tr>
                            </w:tbl>
                            <w:p w14:paraId="055DD6B8" w14:textId="77777777" w:rsidR="00000000" w:rsidRDefault="00000000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2CDD5181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199BBD0B" w14:textId="77777777" w:rsidR="00000000" w:rsidRDefault="00000000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2011. 08 ~ 2014. 05</w:t>
                              </w:r>
                            </w:p>
                            <w:p w14:paraId="06B00CD1" w14:textId="77777777" w:rsidR="00000000" w:rsidRDefault="00000000">
                              <w:pPr>
                                <w:divId w:val="1280142807"/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2년 10개월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"/>
                                <w:gridCol w:w="36"/>
                                <w:gridCol w:w="6188"/>
                              </w:tblGrid>
                              <w:tr w:rsidR="00000000" w14:paraId="5D591B67" w14:textId="77777777">
                                <w:tc>
                                  <w:tcPr>
                                    <w:tcW w:w="15" w:type="dxa"/>
                                    <w:noWrap/>
                                    <w:vAlign w:val="center"/>
                                    <w:hideMark/>
                                  </w:tcPr>
                                  <w:p w14:paraId="2AE85BC9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네오엠텍</w:t>
                                    </w:r>
                                  </w:p>
                                </w:tc>
                                <w:tc>
                                  <w:tcPr>
                                    <w:tcW w:w="15" w:type="dxa"/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2F15E7CA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766A0BF1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개발2팀 과장(선임연구원) 팀장</w:t>
                                    </w:r>
                                  </w:p>
                                </w:tc>
                              </w:tr>
                            </w:tbl>
                            <w:p w14:paraId="3E7D2C30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395D599C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3150B3F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4D439AD3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0E196739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59772BC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# SIMBS - 네오테닉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전국 사찰의 주요 센서(온도,습도,연기등..)와 CCTV 카메라를 안드로이드로 표출하는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android,java,spring,mysql,sqlite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백엔드, 프론트엔드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백엔트, 프론트엔드 모두 혼자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T서비스 - (주)SKT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안드로이드 sk 내장앱 통합 서비스를 위한 SK Legacy System연동 API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spring, Legacy System, oracle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PL 백엔드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빠른 처리로 모든 API를 미리 가비지 데이터로 구현 배포하여 단말 개발자들의 편의와 빠른 개발 할 수 있게 기여함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OSP(오픈소스플랫폼) - 지경부 3년과제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KBS,SBS,MBC,EBS등 방송자료 MASH-UP및 중소기업 참여를 위한 정부 과제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java,jsp,android,spring,oracle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PM 백엔드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여의도 방송사와 회의 참석과 아이디어 제출 시연용 개발이 주요 역활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T클라우드 OneId - SKT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SK OneID 통합에 따른 T클라우드 관련 ID 통합 API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java,jsp,spring,oracle,linux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PL 백엔드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- 기여 : API 통합 백엔드 로직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이매진 - SKP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이매진 쇼핑, sns 연동을 위한 안드로이드 앱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android, java, spring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PL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백엔드, 프론트 앤드 모두 개발, 모든 소셜 SNS 연동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에코드라이빙 - KETI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차량정보인신 OBD 블루투스 연동 안드로이드 앱 개발 및 서버 API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android,java,spring,mysql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PM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OBD블루투스 개인차량에 직접 연결하여 실시간 데이터 테스트 및 서버 처리 API 개발</w:t>
                                    </w:r>
                                  </w:p>
                                </w:tc>
                              </w:tr>
                            </w:tbl>
                            <w:p w14:paraId="7F99AFC6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04A77C4F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5F9365E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2858931B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000000" w14:paraId="31197A2B" w14:textId="77777777">
                                <w:tc>
                                  <w:tcPr>
                                    <w:tcW w:w="1095" w:type="dxa"/>
                                    <w:vAlign w:val="center"/>
                                    <w:hideMark/>
                                  </w:tcPr>
                                  <w:p w14:paraId="69103352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D8DB9B1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Android, Java, MySQL, Oracle, Servlet</w:t>
                                    </w:r>
                                  </w:p>
                                </w:tc>
                              </w:tr>
                            </w:tbl>
                            <w:p w14:paraId="3970864F" w14:textId="77777777" w:rsidR="00000000" w:rsidRDefault="00000000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4B94AB4F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418C7C4F" w14:textId="77777777" w:rsidR="00000000" w:rsidRDefault="00000000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2008. 10 ~ 2011. 07</w:t>
                              </w:r>
                            </w:p>
                            <w:p w14:paraId="4589B040" w14:textId="77777777" w:rsidR="00000000" w:rsidRDefault="00000000">
                              <w:pPr>
                                <w:divId w:val="1113553521"/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2년 10개월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36"/>
                                <w:gridCol w:w="6008"/>
                              </w:tblGrid>
                              <w:tr w:rsidR="00000000" w14:paraId="57D8C8D8" w14:textId="77777777">
                                <w:tc>
                                  <w:tcPr>
                                    <w:tcW w:w="15" w:type="dxa"/>
                                    <w:noWrap/>
                                    <w:vAlign w:val="center"/>
                                    <w:hideMark/>
                                  </w:tcPr>
                                  <w:p w14:paraId="4E3B6103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하나소프트</w:t>
                                    </w:r>
                                  </w:p>
                                </w:tc>
                                <w:tc>
                                  <w:tcPr>
                                    <w:tcW w:w="15" w:type="dxa"/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5705A128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0E04590C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웹개발팀 대리 팀원</w:t>
                                    </w:r>
                                  </w:p>
                                </w:tc>
                              </w:tr>
                            </w:tbl>
                            <w:p w14:paraId="329DFC1B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58607356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1DD7863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07359060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23"/>
                              </w:tblGrid>
                              <w:tr w:rsidR="00000000" w14:paraId="1B23986F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CF05618" w14:textId="77777777" w:rsidR="00000000" w:rsidRDefault="00000000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# 인천대학교 전산시스템 - 인천대학교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인천대학교 전산 업무 신규개발 및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jsp, trustform, oralce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백엔드 API와 trustform 프론트 엔드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홈네트워킹 - ETRI(한국전자통신연구원)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안드로이드 os로 홈 컨트롤 자동화 앱 - 갤럭시s, 갤럭시tab용 app개발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jsp, android, sqllite, firebird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IOT를 위한 API와 android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타이밍체커 3차 - (주)삼성전자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휴대폰 메모리 추가 모델 적용 자동화 웹, 출력 자동화 시스템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jsp, struts, flex, oracle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메모리 적용 자동화 모듈개발, 출력 자동화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통합 모니터링 시스템 - 메트로(METRO)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지하철 메트로 구간 1호선,3호선,4호선 모니터링 시스템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asp, flex, firebird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지하철 구간 표출 로직 설계와 화면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탄소발자국 시스템 2차 - 해양경찰청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탄소배출자료 검색 및 그래프 표출 웹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jsp, flex, ibatis, oracle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탄소배출 자료 수집, 검색 로직과 그래프 표출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평생교육시스템 - 인천시청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인천시청 평생 교육 홈페이지 및 e-book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asp, flex, mssql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포탈 인증, 보안, 전체적인 백엔드와 프론트 엔드 포탈 기능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업무관리프로그램 - (주)CK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사내 업무관리 프로그램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jsp, spring, ibatis, mysql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업무와 프로그램 일체 기여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타이밍체커 2차 - (주)삼성전자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휴대폰메모리 시간 체크 모델분석 자동화 프로그램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jsp, struts, oralce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메모리 적용 자동화 모듈개발, 출력 자동화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공사관리시스템 - (주)화인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공사관리 시스템 개발 및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jsp, spring, ibatis, mysql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백엔드, 프론트 엔드 모두 기여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GFK리서치 - GFK한국지사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flex 와 닷넷 프로그램 연동 flex부분 작업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백엔드, 프론트 엔드 모두 기여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탄소발자국 시스템 1차 - 해양경찰청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탄소배출자료 검색 및 그래프 표출 웹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jsp, flex, ibatis, mysql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백엔드, 프론트 엔드 모두 기여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공대홈페이지 - 아주대학교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공과 대학 홈페이지 개발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jsp, oracle, mysql db이전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혼자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수송인벤토리 - (주)에코 프론티어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수송 관련 탄소배출 계산 및 검색, 그래프 표출 시스템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jsp, ibsheet, oracle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탄소배출 로직과 화면 구축에 기여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생활폐기물 - (주)에코 프론티어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전국 생활폐기물 검색, 그래프 , 시스템 구축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java, jsp, ibsheet, flex, chartFx, oracle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역할 : 백엔드, 프론트 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전국 폐기물 데이터 필터 API 와 화면 구축 기여</w:t>
                                    </w:r>
                                  </w:p>
                                </w:tc>
                              </w:tr>
                            </w:tbl>
                            <w:p w14:paraId="3F9B9944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000000" w14:paraId="53AF851A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F538F5B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0F9217A1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000000" w14:paraId="5C2248F8" w14:textId="77777777">
                                <w:tc>
                                  <w:tcPr>
                                    <w:tcW w:w="1095" w:type="dxa"/>
                                    <w:vAlign w:val="center"/>
                                    <w:hideMark/>
                                  </w:tcPr>
                                  <w:p w14:paraId="72A14584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FF4C47A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웹프로그래머, Android, asp, Java, jsp</w:t>
                                    </w:r>
                                  </w:p>
                                </w:tc>
                              </w:tr>
                            </w:tbl>
                            <w:p w14:paraId="2A564B54" w14:textId="77777777" w:rsidR="00000000" w:rsidRDefault="00000000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12FBD56E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217CCEB7" w14:textId="77777777" w:rsidR="00000000" w:rsidRDefault="00000000">
                              <w:pPr>
                                <w:spacing w:after="105"/>
                                <w:divId w:val="544217534"/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경력기술서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4C13143A" w14:textId="77777777" w:rsidR="00000000" w:rsidRDefault="00000000">
                              <w:pPr>
                                <w:spacing w:after="240"/>
                                <w:divId w:val="581523106"/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#KT GateWay (백앤드)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-내용 : KT AMOC 방송 채널 시스템과 NAGRA위성방송 시스템 연동 PROXY 서버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-역할 : PL 백엔드 개발 수행, 운영관리 지원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-사용 : spring boot, java, mysql, apach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-성과 : NAGRA 해외방송서버 API 와 KT AMOC 연동 API 개발, KT상품 및 EPG 데이터 처리(xml), 리눅스 서버 설정, 아파치 양방향 프록시 설정 및 트래픽 처리, 이중화, mysql 파티셔닝, 트래픽 지연을 막기 위한 비동기 처리, 운영 관리 일부를 제외한 모든 개발 수행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#신한은행 홈뱅크시스템(백앤드 + 프론트앤드)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-내용 : 신한은행앱을 위한 다수의 API와 다수의 관리자페이지 기능 및 통계 배치를 담당 개발중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-역할 : PL 백엔드 개발 수행 , 운영 관리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-사용 : spring boot, java, oracle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-성과 : 기 시스템 분석 및 테이블 설계, 단말 서비스를 위한 API 개발, 운영 관리, 통계, 배치 시스템 개발, 좋은 팀워크로 개발 시간을 단축하여 많은 요구사항 모두 수용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br/>
                                <w:t># 솔브레인 통합 포털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-내용 : 솔브레인 탄소배출 시스템 통합 포털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 xml:space="preserve">-역할 : PL 백엔드, 프론트엔드 개발 수행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-사용 : java, oralce, 전자전부프레임워크, maven, ibsheet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 xml:space="preserve">-성과 : 탄소 배출 시스템 구성 및 로직 분석 개발, 통계 시스템, 포탈 전반적인 시스템 구축, 쿼리수정과 인덱스로 성능 기여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# 드론관측시스템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-내용 : 드론 카메라를 사용하여 항만 관측 시스템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 xml:space="preserve">-역할 : PL 백엔드, 프론트엔드 개발 수행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-사용 : java, oralce, spring, maven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 xml:space="preserve">-성과 : 드론이 촬영한 카메라 이미지 화면 정렬 구성 및 분석 설계 화면 구성 개발, 드론 분석 손상 이미지와 원본 이미지 비교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# T서비스 - (주)SKT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-내용 : 안드로이드 sk 내장앱 통합 서비스를 위한 SK Legacy System연동 API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-역할 : PL 백엔드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-사용 : java, spring, Legacy System, oracle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-성과 : 레거시 시스템의 빠른 분석과 처리리로 모든 API를 미리 가비지 데이터로 구현 배포하여 단말 개발자들의 편의와 빠른 개발 할 수 있게 기여함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# T클라우드 OneId - SKT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-내용 : SK OneID 통합에 따른 T클라우드 관련 ID 통합 API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-역할 : PL 백엔드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-사용 : java,jsp,spring,oracle,linux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-성과 : API 통합 백엔드 로직 개발, 통합 연동 로직 구현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#전자전부프레임워크 프로젝트 다수(백앤드 + 프론트앤드)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-내용 : 환경에너지시스템, ESH 등 버전별로 전자정부프레임워크 사용 경험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-역할 : PL 백엔드, 프론트엔드 개발 수행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-사용: 전자정부프레임워크(spring기반), java, jsp, mssql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-성과 : 탄소 배출 시스템 구성 및 로직 분석 개발, 통계 시스템, 포탈 전반적인 시스템 구축, 아이디어 제공 및 채택으로 거래처 만족도 높임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#센서 통합 모니터링 프로그램 다수(백앤드 + 프론트앤드)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 xml:space="preserve">-내용 : 종류별 센서 데이터를 수집하여 모니터링 및 통계 기능 개발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 xml:space="preserve">-역할 : PM 백엔드, 프론트엔드 개발 수행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-사용 : srping, java, mysql 사용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 xml:space="preserve">-성과 : 도로 관측 센서들의 측정 데이터를 데이터 로거에서 소켓으로 전달 받아 센서 모니터링 시스템 구축 전체 개발, 랜선을 빼기도 하고 전원을 끄기도 하고 고강도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테스트에도 문제 없이 동작하게 구현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c>
                        </w:tr>
                      </w:tbl>
                      <w:p w14:paraId="6237A710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03B88FCC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C11034E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A712B06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1DA1DA71" w14:textId="77777777">
                          <w:trPr>
                            <w:jc w:val="center"/>
                          </w:trPr>
                          <w:tc>
                            <w:tcPr>
                              <w:tcW w:w="15" w:type="dxa"/>
                              <w:noWrap/>
                              <w:vAlign w:val="center"/>
                              <w:hideMark/>
                            </w:tcPr>
                            <w:p w14:paraId="428C5B92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  <w:t>자기소개서</w:t>
                              </w:r>
                            </w:p>
                          </w:tc>
                        </w:tr>
                      </w:tbl>
                      <w:p w14:paraId="6545D1D4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196231CF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28F955F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671D92EF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84"/>
                        </w:tblGrid>
                        <w:tr w:rsidR="00000000" w14:paraId="2B753CCA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225" w:type="dxa"/>
                                <w:left w:w="150" w:type="dxa"/>
                                <w:bottom w:w="225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4"/>
                              </w:tblGrid>
                              <w:tr w:rsidR="00000000" w14:paraId="7375715A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9AD8A0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자기소개서</w:t>
                                    </w:r>
                                  </w:p>
                                </w:tc>
                              </w:tr>
                            </w:tbl>
                            <w:p w14:paraId="7B8A7404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4"/>
                              </w:tblGrid>
                              <w:tr w:rsidR="00000000" w14:paraId="35B5B855" w14:textId="77777777">
                                <w:trPr>
                                  <w:trHeight w:val="135"/>
                                  <w:hidden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991B411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vanish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6D6BA6" w14:textId="77777777" w:rsidR="00000000" w:rsidRDefault="00000000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4"/>
                              </w:tblGrid>
                              <w:tr w:rsidR="00000000" w14:paraId="0F7F5DD4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C77FD1" w14:textId="77777777" w:rsidR="00000000" w:rsidRDefault="00000000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프로젝트 경험이 많아도 개발자는 항상 공부하며 배우며 성장하는 직업이라 생각합니다.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신기술에 빠져있었던 때도, 팀워크에 빠져있었던 때도 있었으며 영업에 관심 있던 때도 있었습니다.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정직원, 사업, 프리랜서 모두 경험해 봐서 발주처가 원하는 것이 무엇인지 잘 파악 할 수 있다는 것이 장점이라 생각합니다.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프로젝트 매니저 또는 발주처가 원하는 방향대로 설계, 분석, 개발을 진행할 것입니다.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프로젝트 리더로서 팀원들과 협업, 업무 분배, 리딩도 하겠지만 좋은 의견은 겸허하게 받아들여 진행하겠습니다.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발주처와 좋은 관계를 유지하는 것에 능숙하며 개발을 편하게 하는 것 보다 사용자 입장에서 개발 진행을 하겠습니다.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개발 진행 과정을 확인 할 수 있도록 문서 또는 데이터로 확인 시켜주며 개발 진행하겠습니다.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감사합니다.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</w:p>
                                </w:tc>
                              </w:tr>
                            </w:tbl>
                            <w:p w14:paraId="243F4CE2" w14:textId="77777777" w:rsidR="00000000" w:rsidRDefault="00000000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BA9DE2F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599258A7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EBD91E2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E5FD86E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56A51B0D" w14:textId="77777777">
                          <w:trPr>
                            <w:jc w:val="center"/>
                          </w:trPr>
                          <w:tc>
                            <w:tcPr>
                              <w:tcW w:w="15" w:type="dxa"/>
                              <w:noWrap/>
                              <w:vAlign w:val="center"/>
                              <w:hideMark/>
                            </w:tcPr>
                            <w:p w14:paraId="1DFEE508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  <w:t>포트폴리오</w:t>
                              </w:r>
                            </w:p>
                          </w:tc>
                        </w:tr>
                      </w:tbl>
                      <w:p w14:paraId="170BB5F0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010C9A74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74F8776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B8E0CC9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84"/>
                        </w:tblGrid>
                        <w:tr w:rsidR="00000000" w14:paraId="11D4C3DA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738D6125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hyperlink r:id="rId5" w:tgtFrame="_blank" w:history="1">
                                <w:r>
                                  <w:rPr>
                                    <w:rFonts w:ascii="맑은 고딕" w:eastAsia="맑은 고딕" w:hAnsi="맑은 고딕"/>
                                    <w:noProof/>
                                    <w:color w:val="0000FF"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57888EF1" wp14:editId="2CE0A717">
                                      <wp:extent cx="152400" cy="152400"/>
                                      <wp:effectExtent l="0" t="0" r="0" b="0"/>
                                      <wp:docPr id="1" name="그림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link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40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a3"/>
                                    <w:rFonts w:ascii="맑은 고딕" w:eastAsia="맑은 고딕" w:hAnsi="맑은 고딕" w:hint="eastAsia"/>
                                    <w:sz w:val="18"/>
                                    <w:szCs w:val="18"/>
                                  </w:rPr>
                                  <w:t>https://jinussmy-profile-vue.netlify.app/</w:t>
                                </w:r>
                              </w:hyperlink>
                            </w:p>
                          </w:tc>
                        </w:tr>
                      </w:tbl>
                      <w:p w14:paraId="2A6A3BF7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23476BBD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88B4E4B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05FCF8FF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098FE962" w14:textId="77777777">
                          <w:trPr>
                            <w:jc w:val="center"/>
                          </w:trPr>
                          <w:tc>
                            <w:tcPr>
                              <w:tcW w:w="15" w:type="dxa"/>
                              <w:noWrap/>
                              <w:vAlign w:val="center"/>
                              <w:hideMark/>
                            </w:tcPr>
                            <w:p w14:paraId="54E8FF1D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  <w:t>취업우대사항</w:t>
                              </w:r>
                            </w:p>
                          </w:tc>
                        </w:tr>
                      </w:tbl>
                      <w:p w14:paraId="70F91304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33670C9D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E5B660F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135BC199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0"/>
                          <w:gridCol w:w="1413"/>
                          <w:gridCol w:w="2194"/>
                          <w:gridCol w:w="1412"/>
                          <w:gridCol w:w="1500"/>
                          <w:gridCol w:w="965"/>
                        </w:tblGrid>
                        <w:tr w:rsidR="00000000" w14:paraId="089B59F1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421EC6E6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보훈대상 여부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31C147DD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5EEEA8BF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취업보호대상 여부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04CCA1D3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3968C77C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고용지원금대상 여부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03B9C3DB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</w:tc>
                        </w:tr>
                        <w:tr w:rsidR="00000000" w14:paraId="58B573F5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4AD61A90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병역사항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12C5E001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[군필] 2000. 02 ~ 2002. 04 육군 병장 제대 </w:t>
                              </w:r>
                            </w:p>
                          </w:tc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4C2F4A19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장애여부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4D3A82B7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</w:p>
                          </w:tc>
                        </w:tr>
                      </w:tbl>
                      <w:p w14:paraId="442E50CD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595F1BBE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FDE974C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30B83FC3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7C0956C4" w14:textId="77777777">
                          <w:trPr>
                            <w:jc w:val="center"/>
                          </w:trPr>
                          <w:tc>
                            <w:tcPr>
                              <w:tcW w:w="15" w:type="dxa"/>
                              <w:noWrap/>
                              <w:vAlign w:val="center"/>
                              <w:hideMark/>
                            </w:tcPr>
                            <w:p w14:paraId="2772D95C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  <w:t>희망근무조건</w:t>
                              </w:r>
                            </w:p>
                          </w:tc>
                        </w:tr>
                      </w:tbl>
                      <w:p w14:paraId="0D528DD3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294CC225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3178B6E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00C0CE5A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0"/>
                          <w:gridCol w:w="7484"/>
                        </w:tblGrid>
                        <w:tr w:rsidR="00000000" w14:paraId="075B15CD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7FB8FC0D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고용형태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76AA891D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프리랜서, 헤드헌팅</w:t>
                              </w:r>
                            </w:p>
                          </w:tc>
                        </w:tr>
                        <w:tr w:rsidR="00000000" w14:paraId="19A4ACB1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4C5FFB1D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희망근무지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193176BB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서울전지역</w:t>
                              </w:r>
                            </w:p>
                          </w:tc>
                        </w:tr>
                        <w:tr w:rsidR="00000000" w14:paraId="4CE2323C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5D81C416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희망연봉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564C6C43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면접 후 결정</w:t>
                              </w:r>
                            </w:p>
                          </w:tc>
                        </w:tr>
                        <w:tr w:rsidR="00000000" w14:paraId="63083762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1CAE1738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지원분야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75" w:type="dxa"/>
                                <w:left w:w="270" w:type="dxa"/>
                                <w:bottom w:w="7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50"/>
                                <w:gridCol w:w="3627"/>
                              </w:tblGrid>
                              <w:tr w:rsidR="00000000" w14:paraId="3D3F81FF" w14:textId="77777777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14:paraId="5DBD76A4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440"/>
                                    </w:tblGrid>
                                    <w:tr w:rsidR="00000000" w14:paraId="0A0DD62F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87D4D5D" w14:textId="77777777" w:rsidR="00000000" w:rsidRDefault="00000000">
                                          <w:pP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백엔드개발자</w:t>
                                          </w:r>
                                        </w:p>
                                      </w:tc>
                                    </w:tr>
                                    <w:tr w:rsidR="00000000" w14:paraId="267C71F7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FDE840B" w14:textId="77777777" w:rsidR="00000000" w:rsidRDefault="00000000">
                                          <w:pP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프론트엔드개발자</w:t>
                                          </w:r>
                                        </w:p>
                                      </w:tc>
                                    </w:tr>
                                    <w:tr w:rsidR="00000000" w14:paraId="44DA26A1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F2CCDA7" w14:textId="77777777" w:rsidR="00000000" w:rsidRDefault="00000000">
                                          <w:pP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웹개발자</w:t>
                                          </w:r>
                                        </w:p>
                                      </w:tc>
                                    </w:tr>
                                    <w:tr w:rsidR="00000000" w14:paraId="6E94F22E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008D9B7" w14:textId="77777777" w:rsidR="00000000" w:rsidRDefault="00000000">
                                          <w:pP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소프트웨어개발자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31BD176" w14:textId="77777777" w:rsidR="00000000" w:rsidRDefault="00000000">
                                    <w:pPr>
                                      <w:rPr>
                                        <w:rFonts w:ascii="Times New Roman" w:hAnsi="Times New Roman" w:cs="Times New Roman" w:hint="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0315B63B" w14:textId="77777777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14:paraId="486ADD37" w14:textId="77777777" w:rsidR="00000000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산업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627"/>
                                    </w:tblGrid>
                                    <w:tr w:rsidR="00000000" w14:paraId="39725164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6B56F0E" w14:textId="77777777" w:rsidR="00000000" w:rsidRDefault="00000000">
                                          <w:pP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솔루션·SI·CRM·ERP &gt; 소프트웨어개발, SI, SM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1A932FB" w14:textId="77777777" w:rsidR="00000000" w:rsidRDefault="00000000">
                                    <w:pPr>
                                      <w:rPr>
                                        <w:rFonts w:ascii="Times New Roman" w:hAnsi="Times New Roman" w:cs="Times New Roman" w:hint="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FCB066" w14:textId="77777777" w:rsidR="00000000" w:rsidRDefault="0000000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D41A4F5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55BB7B25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A623C98" w14:textId="77777777" w:rsidR="00000000" w:rsidRDefault="00000000">
                              <w:pP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147011D0" w14:textId="77777777" w:rsidR="00000000" w:rsidRDefault="00000000">
                        <w:pPr>
                          <w:jc w:val="center"/>
                          <w:rPr>
                            <w:rFonts w:ascii="맑은 고딕" w:eastAsia="맑은 고딕" w:hAnsi="맑은 고딕" w:hint="eastAsia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7371FB03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9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A680419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33"/>
                                  <w:szCs w:val="33"/>
                                </w:rPr>
                                <w:t>위의 모든 기재사항은 사실과 다름없음을 확인합니다.</w:t>
                              </w:r>
                            </w:p>
                          </w:tc>
                        </w:tr>
                        <w:tr w:rsidR="00000000" w14:paraId="7A421260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6B78A50" w14:textId="77777777" w:rsidR="00000000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작성자 : 남진우</w:t>
                              </w:r>
                            </w:p>
                          </w:tc>
                        </w:tr>
                      </w:tbl>
                      <w:p w14:paraId="53C7DBB1" w14:textId="77777777" w:rsidR="00000000" w:rsidRDefault="00000000">
                        <w:pPr>
                          <w:jc w:val="center"/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DF45ED1" w14:textId="77777777" w:rsidR="00000000" w:rsidRDefault="0000000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4F90AA0" w14:textId="77777777" w:rsidR="0000000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F58E46" w14:textId="77777777" w:rsidR="00FC5725" w:rsidRDefault="00FC5725"/>
    <w:sectPr w:rsidR="00FC5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81"/>
    <w:rsid w:val="001B4BE3"/>
    <w:rsid w:val="00995381"/>
    <w:rsid w:val="00F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B88E8"/>
  <w15:chartTrackingRefBased/>
  <w15:docId w15:val="{B2BCCBD8-98BD-47F2-9DC6-4E02F911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rFonts w:ascii="맑은 고딕" w:eastAsia="맑은 고딕" w:hAnsi="맑은 고딕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rFonts w:ascii="맑은 고딕" w:eastAsia="맑은 고딕" w:hAnsi="맑은 고딕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rFonts w:ascii="맑은 고딕" w:eastAsia="맑은 고딕" w:hAnsi="맑은 고딕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rFonts w:ascii="맑은 고딕" w:eastAsia="맑은 고딕" w:hAnsi="맑은 고딕"/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rFonts w:ascii="맑은 고딕" w:eastAsia="맑은 고딕" w:hAnsi="맑은 고딕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rFonts w:ascii="맑은 고딕" w:eastAsia="맑은 고딕" w:hAnsi="맑은 고딕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5">
    <w:name w:val="Emphasis"/>
    <w:basedOn w:val="a0"/>
    <w:uiPriority w:val="20"/>
    <w:qFormat/>
    <w:rPr>
      <w:rFonts w:ascii="맑은 고딕" w:eastAsia="맑은 고딕" w:hAnsi="맑은 고딕" w:hint="eastAsia"/>
      <w:i/>
      <w:iCs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color w:val="000000" w:themeColor="tex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color w:val="000000" w:themeColor="text1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color w:val="000000" w:themeColor="text1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hidden">
    <w:name w:val="hidden"/>
    <w:basedOn w:val="a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name">
    <w:name w:val="name"/>
    <w:basedOn w:val="a0"/>
    <w:rPr>
      <w:rFonts w:ascii="맑은 고딕" w:eastAsia="맑은 고딕" w:hAnsi="맑은 고딕" w:hint="eastAsia"/>
    </w:rPr>
  </w:style>
  <w:style w:type="character" w:customStyle="1" w:styleId="sex">
    <w:name w:val="sex"/>
    <w:basedOn w:val="a0"/>
    <w:rPr>
      <w:rFonts w:ascii="맑은 고딕" w:eastAsia="맑은 고딕" w:hAnsi="맑은 고딕" w:hint="eastAsia"/>
    </w:rPr>
  </w:style>
  <w:style w:type="character" w:customStyle="1" w:styleId="year">
    <w:name w:val="year"/>
    <w:basedOn w:val="a0"/>
    <w:rPr>
      <w:rFonts w:ascii="맑은 고딕" w:eastAsia="맑은 고딕" w:hAnsi="맑은 고딕" w:hint="eastAsia"/>
    </w:rPr>
  </w:style>
  <w:style w:type="character" w:customStyle="1" w:styleId="age">
    <w:name w:val="age"/>
    <w:basedOn w:val="a0"/>
    <w:rPr>
      <w:rFonts w:ascii="맑은 고딕" w:eastAsia="맑은 고딕" w:hAnsi="맑은 고딕" w:hint="eastAsia"/>
    </w:rPr>
  </w:style>
  <w:style w:type="character" w:customStyle="1" w:styleId="line">
    <w:name w:val="line"/>
    <w:basedOn w:val="a0"/>
    <w:rPr>
      <w:rFonts w:ascii="맑은 고딕" w:eastAsia="맑은 고딕" w:hAnsi="맑은 고딕" w:hint="eastAsia"/>
    </w:rPr>
  </w:style>
  <w:style w:type="character" w:customStyle="1" w:styleId="total">
    <w:name w:val="total"/>
    <w:basedOn w:val="a0"/>
    <w:rPr>
      <w:rFonts w:ascii="맑은 고딕" w:eastAsia="맑은 고딕" w:hAnsi="맑은 고딕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0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4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97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7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80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600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657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21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i.jobkorea.kr/content/images/text_user/resume/view/icon/icon-file-url.png" TargetMode="External"/><Relationship Id="rId5" Type="http://schemas.openxmlformats.org/officeDocument/2006/relationships/hyperlink" Target="https://jinussmy-profile-vue.netlify.app/" TargetMode="External"/><Relationship Id="rId4" Type="http://schemas.openxmlformats.org/officeDocument/2006/relationships/image" Target="https://file2.jobkorea.co.kr/Net/UserPhoto/PhotoView?FN=2025\10\16\JK_GG_5qa7cR25101622151841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MS워드 보기</dc:title>
  <dc:subject/>
  <dc:creator>진우 남</dc:creator>
  <cp:keywords/>
  <dc:description/>
  <cp:lastModifiedBy>진우 남</cp:lastModifiedBy>
  <cp:revision>2</cp:revision>
  <dcterms:created xsi:type="dcterms:W3CDTF">2025-10-16T16:56:00Z</dcterms:created>
  <dcterms:modified xsi:type="dcterms:W3CDTF">2025-10-16T16:56:00Z</dcterms:modified>
</cp:coreProperties>
</file>